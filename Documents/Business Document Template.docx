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6E81" w14:textId="77777777" w:rsidR="00FC69F6" w:rsidRDefault="00FC69F6" w:rsidP="00504CF1">
      <w:pPr>
        <w:pStyle w:val="Heading1"/>
        <w:ind w:left="450"/>
        <w:jc w:val="both"/>
        <w:rPr>
          <w:rFonts w:cs="Arial"/>
        </w:rPr>
      </w:pPr>
      <w:bookmarkStart w:id="0" w:name="_Toc5581492"/>
      <w:bookmarkStart w:id="1" w:name="_Toc5581502"/>
      <w:bookmarkStart w:id="2" w:name="_Toc86586374"/>
      <w:r>
        <w:rPr>
          <w:rFonts w:cs="Arial"/>
        </w:rPr>
        <w:t>Functional requirements</w:t>
      </w:r>
      <w:bookmarkEnd w:id="1"/>
      <w:bookmarkEnd w:id="2"/>
    </w:p>
    <w:p w14:paraId="082AEF95" w14:textId="26E7B051" w:rsidR="00FC69F6" w:rsidRPr="00FC69F6" w:rsidRDefault="00FC69F6" w:rsidP="00504CF1">
      <w:pPr>
        <w:pStyle w:val="BodyText"/>
        <w:rPr>
          <w:lang w:val="vi-VN"/>
        </w:rPr>
      </w:pPr>
      <w:r>
        <w:rPr>
          <w:lang w:val="en-AU"/>
        </w:rPr>
        <w:t xml:space="preserve">Describe some main functional requirements and how the solution has covered each of the </w:t>
      </w:r>
      <w:bookmarkEnd w:id="0"/>
      <w:r>
        <w:rPr>
          <w:lang w:val="en-AU"/>
        </w:rPr>
        <w:t>items</w:t>
      </w:r>
      <w:r>
        <w:rPr>
          <w:lang w:val="vi-VN"/>
        </w:rPr>
        <w:t>.</w:t>
      </w:r>
    </w:p>
    <w:p w14:paraId="53678201" w14:textId="68DBCA0D" w:rsidR="005A05D0" w:rsidRPr="00514DE6" w:rsidRDefault="00B50429" w:rsidP="005A05D0">
      <w:pPr>
        <w:pStyle w:val="Heading2"/>
      </w:pPr>
      <w:proofErr w:type="gramStart"/>
      <w:r>
        <w:t>….(</w:t>
      </w:r>
      <w:proofErr w:type="gramEnd"/>
      <w:r>
        <w:t>Feature Name)….</w:t>
      </w:r>
    </w:p>
    <w:p w14:paraId="44F33615" w14:textId="77777777" w:rsidR="005A05D0" w:rsidRPr="000D18EF" w:rsidRDefault="005A05D0" w:rsidP="005A05D0">
      <w:pPr>
        <w:pStyle w:val="Heading3"/>
        <w:rPr>
          <w:lang w:val="vi-VN"/>
        </w:rPr>
      </w:pPr>
      <w:bookmarkStart w:id="3" w:name="_Toc86586376"/>
      <w:r w:rsidRPr="000D18EF">
        <w:rPr>
          <w:lang w:val="vi-VN"/>
        </w:rPr>
        <w:t>Description</w:t>
      </w:r>
      <w:bookmarkEnd w:id="3"/>
      <w:r w:rsidRPr="000D18EF">
        <w:rPr>
          <w:lang w:val="vi-VN"/>
        </w:rPr>
        <w:t xml:space="preserve"> </w:t>
      </w:r>
    </w:p>
    <w:p w14:paraId="416E95AD" w14:textId="0B5CB372" w:rsidR="005A05D0" w:rsidRPr="00FC69F6" w:rsidRDefault="00B50429" w:rsidP="005A05D0">
      <w:pPr>
        <w:rPr>
          <w:lang w:val="vi-VN"/>
        </w:rPr>
      </w:pPr>
      <w:proofErr w:type="gramStart"/>
      <w:r>
        <w:t>…(</w:t>
      </w:r>
      <w:proofErr w:type="gramEnd"/>
      <w:r>
        <w:t>Feature description)…</w:t>
      </w:r>
    </w:p>
    <w:p w14:paraId="4A70E3B7" w14:textId="77777777" w:rsidR="005A05D0" w:rsidRPr="00D73D3D" w:rsidRDefault="005A05D0" w:rsidP="005A05D0">
      <w:pPr>
        <w:pStyle w:val="Heading3"/>
        <w:rPr>
          <w:b w:val="0"/>
          <w:lang w:val="vi-VN"/>
        </w:rPr>
      </w:pPr>
      <w:bookmarkStart w:id="4" w:name="_Toc86586377"/>
      <w:r w:rsidRPr="00D73D3D">
        <w:rPr>
          <w:lang w:val="vi-VN"/>
        </w:rPr>
        <w:t>Techniques</w:t>
      </w:r>
      <w:bookmarkEnd w:id="4"/>
    </w:p>
    <w:p w14:paraId="73FD6D47" w14:textId="2D45D19B" w:rsidR="005A05D0" w:rsidRPr="00B50429" w:rsidRDefault="00B50429" w:rsidP="005A05D0">
      <w:pPr>
        <w:spacing w:before="0" w:after="160" w:line="259" w:lineRule="auto"/>
        <w:rPr>
          <w:lang w:val="en-US"/>
        </w:rPr>
      </w:pPr>
      <w:proofErr w:type="gramStart"/>
      <w:r>
        <w:rPr>
          <w:lang w:val="en-US"/>
        </w:rPr>
        <w:t>…(</w:t>
      </w:r>
      <w:proofErr w:type="gramEnd"/>
      <w:r>
        <w:rPr>
          <w:lang w:val="en-US"/>
        </w:rPr>
        <w:t>Brief what techniques you used to complete this feature)…</w:t>
      </w:r>
    </w:p>
    <w:p w14:paraId="5C563FFE" w14:textId="6A86DFE1" w:rsidR="005A05D0" w:rsidRDefault="005A05D0" w:rsidP="005A05D0">
      <w:pPr>
        <w:spacing w:before="0" w:after="160" w:line="259" w:lineRule="auto"/>
        <w:rPr>
          <w:color w:val="auto"/>
          <w:sz w:val="20"/>
        </w:rPr>
      </w:pPr>
    </w:p>
    <w:p w14:paraId="534799E5" w14:textId="63E8CEFD" w:rsidR="00B50429" w:rsidRPr="003F3B0D" w:rsidRDefault="00B50429" w:rsidP="005A05D0">
      <w:pPr>
        <w:spacing w:before="0" w:after="160" w:line="259" w:lineRule="auto"/>
        <w:rPr>
          <w:color w:val="auto"/>
          <w:sz w:val="20"/>
        </w:rPr>
      </w:pPr>
      <w:r>
        <w:rPr>
          <w:color w:val="auto"/>
          <w:sz w:val="20"/>
        </w:rPr>
        <w:t xml:space="preserve">For example: </w:t>
      </w:r>
    </w:p>
    <w:p w14:paraId="25DD4D4D" w14:textId="1CCF7620" w:rsidR="00197FDE" w:rsidRPr="00AB1D03" w:rsidRDefault="00197FDE" w:rsidP="00197FDE">
      <w:pPr>
        <w:pStyle w:val="Heading2"/>
      </w:pPr>
      <w:bookmarkStart w:id="5" w:name="_Toc86586381"/>
      <w:r>
        <w:t>Get/Update Customer</w:t>
      </w:r>
      <w:bookmarkEnd w:id="5"/>
    </w:p>
    <w:p w14:paraId="35EB3E2B" w14:textId="15C5798F" w:rsidR="00197FDE" w:rsidRPr="00AB1D03" w:rsidRDefault="00197FDE" w:rsidP="00197FDE">
      <w:pPr>
        <w:pStyle w:val="Heading3"/>
        <w:rPr>
          <w:lang w:val="vi-VN"/>
        </w:rPr>
      </w:pPr>
      <w:bookmarkStart w:id="6" w:name="_Toc86586382"/>
      <w:r w:rsidRPr="00DD5A05">
        <w:rPr>
          <w:lang w:val="vi-VN"/>
        </w:rPr>
        <w:t>Description</w:t>
      </w:r>
      <w:bookmarkEnd w:id="6"/>
    </w:p>
    <w:p w14:paraId="1CBCBE22" w14:textId="77777777" w:rsidR="00197FDE" w:rsidRDefault="00197FDE" w:rsidP="00197FDE">
      <w:pPr>
        <w:pStyle w:val="ListParagraph"/>
        <w:numPr>
          <w:ilvl w:val="0"/>
          <w:numId w:val="35"/>
        </w:numPr>
        <w:spacing w:before="0" w:after="160" w:line="259" w:lineRule="auto"/>
      </w:pPr>
      <w:r>
        <w:t>After registering an account, the user should be updated the personal info to purchase products on the website.</w:t>
      </w:r>
    </w:p>
    <w:p w14:paraId="0FD6CEE9" w14:textId="485D0EDE" w:rsidR="00197FDE" w:rsidRPr="008C729E" w:rsidRDefault="00197FDE" w:rsidP="00197FDE">
      <w:pPr>
        <w:pStyle w:val="ListParagraph"/>
        <w:numPr>
          <w:ilvl w:val="0"/>
          <w:numId w:val="35"/>
        </w:numPr>
        <w:spacing w:before="0" w:after="160" w:line="259" w:lineRule="auto"/>
      </w:pPr>
      <w:r>
        <w:t xml:space="preserve">To update info, </w:t>
      </w:r>
      <w:r w:rsidR="005A05D0">
        <w:t xml:space="preserve">the </w:t>
      </w:r>
      <w:r>
        <w:t xml:space="preserve">user must be logged in. After that, </w:t>
      </w:r>
      <w:r w:rsidR="005A05D0">
        <w:t xml:space="preserve">the </w:t>
      </w:r>
      <w:r>
        <w:t xml:space="preserve">user reaches to “My Account” page where has some text fields (first name, last name, phone number…). All of them are required, so </w:t>
      </w:r>
      <w:r w:rsidR="005A05D0">
        <w:t xml:space="preserve">the </w:t>
      </w:r>
      <w:r>
        <w:t xml:space="preserve">user must input valid values to them and press </w:t>
      </w:r>
      <w:r w:rsidR="005A05D0">
        <w:t xml:space="preserve">the </w:t>
      </w:r>
      <w:r>
        <w:t>“update” button to update the info.</w:t>
      </w:r>
    </w:p>
    <w:p w14:paraId="3ECC68BB" w14:textId="35370386" w:rsidR="00197FDE" w:rsidRPr="00DD5A05" w:rsidRDefault="00197FDE" w:rsidP="00197FDE">
      <w:pPr>
        <w:pStyle w:val="Heading3"/>
        <w:rPr>
          <w:lang w:val="vi-VN"/>
        </w:rPr>
      </w:pPr>
      <w:bookmarkStart w:id="7" w:name="_Toc86586383"/>
      <w:r w:rsidRPr="00DD5A05">
        <w:rPr>
          <w:lang w:val="vi-VN"/>
        </w:rPr>
        <w:t>Techniques</w:t>
      </w:r>
      <w:bookmarkEnd w:id="7"/>
    </w:p>
    <w:p w14:paraId="0E03732F" w14:textId="49BA7115" w:rsidR="00111A41" w:rsidRDefault="00197FDE" w:rsidP="00111A41">
      <w:pPr>
        <w:pStyle w:val="ListParagraph"/>
        <w:numPr>
          <w:ilvl w:val="0"/>
          <w:numId w:val="35"/>
        </w:numPr>
        <w:spacing w:before="0" w:after="160" w:line="259" w:lineRule="auto"/>
      </w:pPr>
      <w:r>
        <w:t>Use function</w:t>
      </w:r>
      <w:r w:rsidR="00612DA7">
        <w:t>al</w:t>
      </w:r>
      <w:r>
        <w:t xml:space="preserve"> component</w:t>
      </w:r>
      <w:r w:rsidR="005A05D0">
        <w:t>s</w:t>
      </w:r>
      <w:r>
        <w:t xml:space="preserve"> to create </w:t>
      </w:r>
      <w:r w:rsidR="005A05D0">
        <w:t xml:space="preserve">the </w:t>
      </w:r>
      <w:r>
        <w:t>MyAccount page.</w:t>
      </w:r>
    </w:p>
    <w:p w14:paraId="5FEF57AA" w14:textId="14048F8B" w:rsidR="00197FDE" w:rsidRDefault="00197FDE" w:rsidP="00111A41">
      <w:pPr>
        <w:pStyle w:val="ListParagraph"/>
        <w:numPr>
          <w:ilvl w:val="0"/>
          <w:numId w:val="35"/>
        </w:numPr>
        <w:spacing w:before="0" w:after="160" w:line="259" w:lineRule="auto"/>
      </w:pPr>
      <w:r>
        <w:t>Using State H</w:t>
      </w:r>
      <w:r w:rsidRPr="001F471C">
        <w:t>ook</w:t>
      </w:r>
      <w:r>
        <w:t>,</w:t>
      </w:r>
      <w:r w:rsidRPr="001F471C">
        <w:t xml:space="preserve"> Effect Hook</w:t>
      </w:r>
      <w:r>
        <w:t xml:space="preserve"> to update state and get customer data.</w:t>
      </w:r>
    </w:p>
    <w:p w14:paraId="7C0302AD" w14:textId="2786EA0B" w:rsidR="00197FDE" w:rsidRDefault="00197FDE" w:rsidP="00111A41">
      <w:pPr>
        <w:pStyle w:val="ListParagraph"/>
        <w:numPr>
          <w:ilvl w:val="0"/>
          <w:numId w:val="35"/>
        </w:numPr>
        <w:spacing w:before="0" w:after="160" w:line="259" w:lineRule="auto"/>
      </w:pPr>
      <w:r>
        <w:t xml:space="preserve">In </w:t>
      </w:r>
      <w:r w:rsidR="005A05D0">
        <w:t xml:space="preserve">the </w:t>
      </w:r>
      <w:r>
        <w:t xml:space="preserve">MyAccount page, </w:t>
      </w:r>
      <w:proofErr w:type="spellStart"/>
      <w:r>
        <w:t>u</w:t>
      </w:r>
      <w:r w:rsidRPr="008D4B5E">
        <w:t>serId</w:t>
      </w:r>
      <w:proofErr w:type="spellEnd"/>
      <w:r w:rsidRPr="008D4B5E">
        <w:t xml:space="preserve"> is used to g</w:t>
      </w:r>
      <w:r>
        <w:t xml:space="preserve">et data from </w:t>
      </w:r>
      <w:proofErr w:type="spellStart"/>
      <w:r>
        <w:t>CustomerService</w:t>
      </w:r>
      <w:proofErr w:type="spellEnd"/>
      <w:r w:rsidRPr="008D4B5E">
        <w:t xml:space="preserve"> and </w:t>
      </w:r>
      <w:r>
        <w:t>this can be retrieved</w:t>
      </w:r>
      <w:r w:rsidRPr="008D4B5E">
        <w:t xml:space="preserve"> from </w:t>
      </w:r>
      <w:r w:rsidR="005A05D0">
        <w:t xml:space="preserve">the </w:t>
      </w:r>
      <w:r w:rsidRPr="008D4B5E">
        <w:t>Redux store</w:t>
      </w:r>
      <w:r>
        <w:t xml:space="preserve"> (</w:t>
      </w:r>
      <w:proofErr w:type="spellStart"/>
      <w:r>
        <w:t>loginUser</w:t>
      </w:r>
      <w:proofErr w:type="spellEnd"/>
      <w:r>
        <w:t xml:space="preserve">) where </w:t>
      </w:r>
      <w:proofErr w:type="spellStart"/>
      <w:r>
        <w:t>useSelector</w:t>
      </w:r>
      <w:proofErr w:type="spellEnd"/>
      <w:r>
        <w:t xml:space="preserve"> must be used.</w:t>
      </w:r>
    </w:p>
    <w:sectPr w:rsidR="00197FDE" w:rsidSect="00504CF1">
      <w:headerReference w:type="first" r:id="rId11"/>
      <w:pgSz w:w="11909" w:h="16834" w:code="9"/>
      <w:pgMar w:top="740" w:right="1080" w:bottom="1294" w:left="1080" w:header="57" w:footer="0" w:gutter="0"/>
      <w:pgNumType w:start="1"/>
      <w:cols w:space="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4955" w14:textId="77777777" w:rsidR="002A36C3" w:rsidRDefault="002A36C3" w:rsidP="00CC499E">
      <w:pPr>
        <w:spacing w:before="0" w:after="0" w:line="240" w:lineRule="auto"/>
      </w:pPr>
      <w:r>
        <w:separator/>
      </w:r>
    </w:p>
  </w:endnote>
  <w:endnote w:type="continuationSeparator" w:id="0">
    <w:p w14:paraId="51F3A9BE" w14:textId="77777777" w:rsidR="002A36C3" w:rsidRDefault="002A36C3"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64AF" w14:textId="77777777" w:rsidR="002A36C3" w:rsidRDefault="002A36C3" w:rsidP="00CC499E">
      <w:pPr>
        <w:spacing w:before="0" w:after="0" w:line="240" w:lineRule="auto"/>
      </w:pPr>
      <w:r>
        <w:separator/>
      </w:r>
    </w:p>
  </w:footnote>
  <w:footnote w:type="continuationSeparator" w:id="0">
    <w:p w14:paraId="73EF2122" w14:textId="77777777" w:rsidR="002A36C3" w:rsidRDefault="002A36C3"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41CE" w14:textId="77777777" w:rsidR="00A77556" w:rsidRDefault="00A77556" w:rsidP="00A77556">
    <w:pPr>
      <w:pStyle w:val="Header"/>
      <w:ind w:right="90"/>
    </w:pPr>
  </w:p>
  <w:p w14:paraId="197D819A" w14:textId="787C98A0" w:rsidR="003330E6" w:rsidRDefault="007338CC">
    <w:pPr>
      <w:pStyle w:val="Header"/>
    </w:pPr>
    <w:r>
      <w:t>System</w:t>
    </w:r>
    <w:r>
      <w:rPr>
        <w:lang w:val="vi-VN"/>
      </w:rPr>
      <w:t xml:space="preserve"> Rquirement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9D"/>
    <w:multiLevelType w:val="hybridMultilevel"/>
    <w:tmpl w:val="169C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CA4DC0"/>
    <w:multiLevelType w:val="hybridMultilevel"/>
    <w:tmpl w:val="FF02B9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34263F"/>
    <w:multiLevelType w:val="hybridMultilevel"/>
    <w:tmpl w:val="1A128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24B76"/>
    <w:multiLevelType w:val="hybridMultilevel"/>
    <w:tmpl w:val="0E52C6F0"/>
    <w:lvl w:ilvl="0" w:tplc="7ED4F4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513"/>
    <w:multiLevelType w:val="hybridMultilevel"/>
    <w:tmpl w:val="B248F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D82DA4"/>
    <w:multiLevelType w:val="hybridMultilevel"/>
    <w:tmpl w:val="845E981A"/>
    <w:lvl w:ilvl="0" w:tplc="021C601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84540"/>
    <w:multiLevelType w:val="hybridMultilevel"/>
    <w:tmpl w:val="F0768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05C81"/>
    <w:multiLevelType w:val="hybridMultilevel"/>
    <w:tmpl w:val="31F85D2C"/>
    <w:lvl w:ilvl="0" w:tplc="021C601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C6D8E"/>
    <w:multiLevelType w:val="multilevel"/>
    <w:tmpl w:val="58E814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991536E"/>
    <w:multiLevelType w:val="multilevel"/>
    <w:tmpl w:val="D97ADE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C1446C"/>
    <w:multiLevelType w:val="hybridMultilevel"/>
    <w:tmpl w:val="E25806E6"/>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46EE4"/>
    <w:multiLevelType w:val="hybridMultilevel"/>
    <w:tmpl w:val="5A863F54"/>
    <w:lvl w:ilvl="0" w:tplc="8E98EC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DE015E1"/>
    <w:multiLevelType w:val="hybridMultilevel"/>
    <w:tmpl w:val="B12EC9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8A3C4C"/>
    <w:multiLevelType w:val="hybridMultilevel"/>
    <w:tmpl w:val="E08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4CDC"/>
    <w:multiLevelType w:val="hybridMultilevel"/>
    <w:tmpl w:val="F2F06908"/>
    <w:lvl w:ilvl="0" w:tplc="B92EB628">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642277"/>
    <w:multiLevelType w:val="hybridMultilevel"/>
    <w:tmpl w:val="8BC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ECD7C73"/>
    <w:multiLevelType w:val="hybridMultilevel"/>
    <w:tmpl w:val="9DBEF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DF58B3"/>
    <w:multiLevelType w:val="hybridMultilevel"/>
    <w:tmpl w:val="02B4121C"/>
    <w:lvl w:ilvl="0" w:tplc="608C4190">
      <w:start w:val="1"/>
      <w:numFmt w:val="bullet"/>
      <w:pStyle w:val="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150AE6"/>
    <w:multiLevelType w:val="hybridMultilevel"/>
    <w:tmpl w:val="72F6E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AC40F5E"/>
    <w:multiLevelType w:val="hybridMultilevel"/>
    <w:tmpl w:val="876E0D52"/>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B7FD8"/>
    <w:multiLevelType w:val="hybridMultilevel"/>
    <w:tmpl w:val="BE88E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5574098"/>
    <w:multiLevelType w:val="hybridMultilevel"/>
    <w:tmpl w:val="2938C0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7780F"/>
    <w:multiLevelType w:val="hybridMultilevel"/>
    <w:tmpl w:val="6C906BA8"/>
    <w:lvl w:ilvl="0" w:tplc="04090001">
      <w:start w:val="1"/>
      <w:numFmt w:val="bullet"/>
      <w:lvlText w:val=""/>
      <w:lvlJc w:val="left"/>
      <w:pPr>
        <w:ind w:left="720" w:hanging="360"/>
      </w:pPr>
      <w:rPr>
        <w:rFonts w:ascii="Symbol" w:hAnsi="Symbol" w:hint="default"/>
      </w:rPr>
    </w:lvl>
    <w:lvl w:ilvl="1" w:tplc="8D70A0EC">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84A6715"/>
    <w:multiLevelType w:val="hybridMultilevel"/>
    <w:tmpl w:val="AE30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E78781B"/>
    <w:multiLevelType w:val="multilevel"/>
    <w:tmpl w:val="104ED69A"/>
    <w:lvl w:ilvl="0">
      <w:start w:val="1"/>
      <w:numFmt w:val="decimal"/>
      <w:pStyle w:val="Heading1"/>
      <w:lvlText w:val="%1."/>
      <w:lvlJc w:val="left"/>
      <w:pPr>
        <w:ind w:left="531" w:hanging="360"/>
      </w:pPr>
      <w:rPr>
        <w:rFonts w:ascii="Arial" w:hAnsi="Arial" w:hint="default"/>
        <w:b/>
        <w:i w:val="0"/>
        <w:color w:val="333333"/>
        <w:sz w:val="36"/>
      </w:rPr>
    </w:lvl>
    <w:lvl w:ilvl="1">
      <w:start w:val="1"/>
      <w:numFmt w:val="decimal"/>
      <w:pStyle w:val="Heading2"/>
      <w:lvlText w:val="%1.%2"/>
      <w:lvlJc w:val="left"/>
      <w:pPr>
        <w:ind w:left="747" w:hanging="576"/>
      </w:pPr>
      <w:rPr>
        <w:rFonts w:ascii="Arial" w:hAnsi="Arial" w:hint="default"/>
        <w:b/>
        <w:i w:val="0"/>
        <w:color w:val="333333"/>
        <w:sz w:val="26"/>
      </w:rPr>
    </w:lvl>
    <w:lvl w:ilvl="2">
      <w:start w:val="1"/>
      <w:numFmt w:val="decimal"/>
      <w:pStyle w:val="Heading3"/>
      <w:lvlText w:val="%1.%2.%3"/>
      <w:lvlJc w:val="left"/>
      <w:pPr>
        <w:ind w:left="891" w:hanging="720"/>
      </w:pPr>
      <w:rPr>
        <w:rFonts w:hint="default"/>
        <w:b w:val="0"/>
        <w:color w:val="323232" w:themeColor="text1"/>
        <w:sz w:val="22"/>
      </w:rPr>
    </w:lvl>
    <w:lvl w:ilvl="3">
      <w:start w:val="1"/>
      <w:numFmt w:val="decimal"/>
      <w:pStyle w:val="Heading4"/>
      <w:lvlText w:val="%1.%2.%3.%4"/>
      <w:lvlJc w:val="left"/>
      <w:pPr>
        <w:ind w:left="1035" w:hanging="864"/>
      </w:pPr>
      <w:rPr>
        <w:rFonts w:hint="default"/>
      </w:rPr>
    </w:lvl>
    <w:lvl w:ilvl="4">
      <w:start w:val="1"/>
      <w:numFmt w:val="decimal"/>
      <w:pStyle w:val="Heading5"/>
      <w:lvlText w:val="%1.%2.%3.%4.%5"/>
      <w:lvlJc w:val="left"/>
      <w:pPr>
        <w:ind w:left="1179" w:hanging="1008"/>
      </w:pPr>
      <w:rPr>
        <w:rFonts w:hint="default"/>
      </w:rPr>
    </w:lvl>
    <w:lvl w:ilvl="5">
      <w:start w:val="1"/>
      <w:numFmt w:val="decimal"/>
      <w:pStyle w:val="Heading6"/>
      <w:lvlText w:val="%1.%2.%3.%4.%5.%6"/>
      <w:lvlJc w:val="left"/>
      <w:pPr>
        <w:ind w:left="1323" w:hanging="1152"/>
      </w:pPr>
      <w:rPr>
        <w:rFonts w:hint="default"/>
      </w:rPr>
    </w:lvl>
    <w:lvl w:ilvl="6">
      <w:start w:val="1"/>
      <w:numFmt w:val="decimal"/>
      <w:pStyle w:val="Heading7"/>
      <w:lvlText w:val="%1.%2.%3.%4.%5.%6.%7"/>
      <w:lvlJc w:val="left"/>
      <w:pPr>
        <w:ind w:left="1467" w:hanging="1296"/>
      </w:pPr>
      <w:rPr>
        <w:rFonts w:hint="default"/>
      </w:rPr>
    </w:lvl>
    <w:lvl w:ilvl="7">
      <w:start w:val="1"/>
      <w:numFmt w:val="decimal"/>
      <w:pStyle w:val="Heading8"/>
      <w:lvlText w:val="%1.%2.%3.%4.%5.%6.%7.%8"/>
      <w:lvlJc w:val="left"/>
      <w:pPr>
        <w:ind w:left="1611" w:hanging="1440"/>
      </w:pPr>
      <w:rPr>
        <w:rFonts w:hint="default"/>
      </w:rPr>
    </w:lvl>
    <w:lvl w:ilvl="8">
      <w:start w:val="1"/>
      <w:numFmt w:val="decimal"/>
      <w:pStyle w:val="Heading9"/>
      <w:lvlText w:val="%1.%2.%3.%4.%5.%6.%7.%8.%9"/>
      <w:lvlJc w:val="left"/>
      <w:pPr>
        <w:ind w:left="1755" w:hanging="1584"/>
      </w:pPr>
      <w:rPr>
        <w:rFonts w:hint="default"/>
      </w:rPr>
    </w:lvl>
  </w:abstractNum>
  <w:abstractNum w:abstractNumId="33"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C03E97"/>
    <w:multiLevelType w:val="hybridMultilevel"/>
    <w:tmpl w:val="B9B631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5" w15:restartNumberingAfterBreak="0">
    <w:nsid w:val="6DB509C3"/>
    <w:multiLevelType w:val="hybridMultilevel"/>
    <w:tmpl w:val="7EA60950"/>
    <w:lvl w:ilvl="0" w:tplc="0C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F251B2E"/>
    <w:multiLevelType w:val="hybridMultilevel"/>
    <w:tmpl w:val="D48A4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50CDC"/>
    <w:multiLevelType w:val="hybridMultilevel"/>
    <w:tmpl w:val="086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D1A2B3B"/>
    <w:multiLevelType w:val="hybridMultilevel"/>
    <w:tmpl w:val="709808CC"/>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462664">
    <w:abstractNumId w:val="22"/>
  </w:num>
  <w:num w:numId="2" w16cid:durableId="158008810">
    <w:abstractNumId w:val="33"/>
  </w:num>
  <w:num w:numId="3" w16cid:durableId="1028986697">
    <w:abstractNumId w:val="14"/>
  </w:num>
  <w:num w:numId="4" w16cid:durableId="320232100">
    <w:abstractNumId w:val="38"/>
  </w:num>
  <w:num w:numId="5" w16cid:durableId="1090198144">
    <w:abstractNumId w:val="20"/>
  </w:num>
  <w:num w:numId="6" w16cid:durableId="1517187835">
    <w:abstractNumId w:val="16"/>
  </w:num>
  <w:num w:numId="7" w16cid:durableId="805315130">
    <w:abstractNumId w:val="23"/>
  </w:num>
  <w:num w:numId="8" w16cid:durableId="1823692032">
    <w:abstractNumId w:val="28"/>
  </w:num>
  <w:num w:numId="9" w16cid:durableId="1306009500">
    <w:abstractNumId w:val="39"/>
  </w:num>
  <w:num w:numId="10" w16cid:durableId="1114137652">
    <w:abstractNumId w:val="10"/>
  </w:num>
  <w:num w:numId="11" w16cid:durableId="1286690718">
    <w:abstractNumId w:val="6"/>
  </w:num>
  <w:num w:numId="12" w16cid:durableId="523253324">
    <w:abstractNumId w:val="24"/>
  </w:num>
  <w:num w:numId="13" w16cid:durableId="643581084">
    <w:abstractNumId w:val="32"/>
  </w:num>
  <w:num w:numId="14" w16cid:durableId="1903179471">
    <w:abstractNumId w:val="4"/>
  </w:num>
  <w:num w:numId="15" w16cid:durableId="2106993502">
    <w:abstractNumId w:val="11"/>
  </w:num>
  <w:num w:numId="16" w16cid:durableId="325330670">
    <w:abstractNumId w:val="27"/>
  </w:num>
  <w:num w:numId="17" w16cid:durableId="509831819">
    <w:abstractNumId w:val="25"/>
  </w:num>
  <w:num w:numId="18" w16cid:durableId="399139782">
    <w:abstractNumId w:val="2"/>
  </w:num>
  <w:num w:numId="19" w16cid:durableId="570626146">
    <w:abstractNumId w:val="15"/>
  </w:num>
  <w:num w:numId="20" w16cid:durableId="269165002">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9211654">
    <w:abstractNumId w:val="34"/>
  </w:num>
  <w:num w:numId="22" w16cid:durableId="1714964582">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7178971">
    <w:abstractNumId w:val="19"/>
  </w:num>
  <w:num w:numId="24" w16cid:durableId="1876041230">
    <w:abstractNumId w:val="36"/>
  </w:num>
  <w:num w:numId="25" w16cid:durableId="1921255301">
    <w:abstractNumId w:val="7"/>
  </w:num>
  <w:num w:numId="26" w16cid:durableId="952783516">
    <w:abstractNumId w:val="9"/>
  </w:num>
  <w:num w:numId="27" w16cid:durableId="1011881117">
    <w:abstractNumId w:val="29"/>
  </w:num>
  <w:num w:numId="28" w16cid:durableId="835072378">
    <w:abstractNumId w:val="17"/>
  </w:num>
  <w:num w:numId="29" w16cid:durableId="1720932986">
    <w:abstractNumId w:val="0"/>
  </w:num>
  <w:num w:numId="30" w16cid:durableId="977078334">
    <w:abstractNumId w:val="31"/>
  </w:num>
  <w:num w:numId="31" w16cid:durableId="1626737815">
    <w:abstractNumId w:val="30"/>
  </w:num>
  <w:num w:numId="32" w16cid:durableId="595945192">
    <w:abstractNumId w:val="3"/>
  </w:num>
  <w:num w:numId="33" w16cid:durableId="1919170804">
    <w:abstractNumId w:val="21"/>
  </w:num>
  <w:num w:numId="34" w16cid:durableId="551426130">
    <w:abstractNumId w:val="5"/>
  </w:num>
  <w:num w:numId="35" w16cid:durableId="1253513281">
    <w:abstractNumId w:val="13"/>
  </w:num>
  <w:num w:numId="36" w16cid:durableId="1589773647">
    <w:abstractNumId w:val="18"/>
  </w:num>
  <w:num w:numId="37" w16cid:durableId="1248269975">
    <w:abstractNumId w:val="1"/>
  </w:num>
  <w:num w:numId="38" w16cid:durableId="1567835244">
    <w:abstractNumId w:val="37"/>
  </w:num>
  <w:num w:numId="39" w16cid:durableId="19010048">
    <w:abstractNumId w:val="8"/>
  </w:num>
  <w:num w:numId="40" w16cid:durableId="1256010665">
    <w:abstractNumId w:val="12"/>
  </w:num>
  <w:num w:numId="41" w16cid:durableId="396099788">
    <w:abstractNumId w:val="26"/>
  </w:num>
  <w:num w:numId="42" w16cid:durableId="2066251374">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bc0MjAzNjIyMDZQ0lEKTi0uzszPAymwrAUALJilbiwAAAA="/>
  </w:docVars>
  <w:rsids>
    <w:rsidRoot w:val="0061133C"/>
    <w:rsid w:val="000104CE"/>
    <w:rsid w:val="0002082F"/>
    <w:rsid w:val="00055EA1"/>
    <w:rsid w:val="00061464"/>
    <w:rsid w:val="00062AF9"/>
    <w:rsid w:val="000772B3"/>
    <w:rsid w:val="000949E5"/>
    <w:rsid w:val="000A173B"/>
    <w:rsid w:val="000A29F7"/>
    <w:rsid w:val="000C1F3E"/>
    <w:rsid w:val="000D6BD1"/>
    <w:rsid w:val="000E7DF3"/>
    <w:rsid w:val="000F27D7"/>
    <w:rsid w:val="00111A41"/>
    <w:rsid w:val="00134D1D"/>
    <w:rsid w:val="00146EDA"/>
    <w:rsid w:val="001852D2"/>
    <w:rsid w:val="001913C5"/>
    <w:rsid w:val="00197FDE"/>
    <w:rsid w:val="001A70A8"/>
    <w:rsid w:val="001B560D"/>
    <w:rsid w:val="001B56FD"/>
    <w:rsid w:val="001C0BDB"/>
    <w:rsid w:val="001C0C0D"/>
    <w:rsid w:val="001C170C"/>
    <w:rsid w:val="001D0D0A"/>
    <w:rsid w:val="001D2505"/>
    <w:rsid w:val="001D361B"/>
    <w:rsid w:val="001D6414"/>
    <w:rsid w:val="001E1F6C"/>
    <w:rsid w:val="00220AD3"/>
    <w:rsid w:val="002231F4"/>
    <w:rsid w:val="0024553C"/>
    <w:rsid w:val="00245C2A"/>
    <w:rsid w:val="002502C0"/>
    <w:rsid w:val="00257CF7"/>
    <w:rsid w:val="002778A8"/>
    <w:rsid w:val="002859CA"/>
    <w:rsid w:val="00290DDC"/>
    <w:rsid w:val="00293D45"/>
    <w:rsid w:val="0029644E"/>
    <w:rsid w:val="00297C50"/>
    <w:rsid w:val="00297D71"/>
    <w:rsid w:val="002A36C3"/>
    <w:rsid w:val="002D08D1"/>
    <w:rsid w:val="00305C07"/>
    <w:rsid w:val="00306AF9"/>
    <w:rsid w:val="00307A24"/>
    <w:rsid w:val="00310930"/>
    <w:rsid w:val="0032669F"/>
    <w:rsid w:val="00331727"/>
    <w:rsid w:val="003330E6"/>
    <w:rsid w:val="003342B8"/>
    <w:rsid w:val="00346993"/>
    <w:rsid w:val="0037076B"/>
    <w:rsid w:val="00376B9D"/>
    <w:rsid w:val="003803F9"/>
    <w:rsid w:val="00382CF5"/>
    <w:rsid w:val="00391E08"/>
    <w:rsid w:val="00393370"/>
    <w:rsid w:val="003A1240"/>
    <w:rsid w:val="003A26FC"/>
    <w:rsid w:val="003B32CA"/>
    <w:rsid w:val="003B7DCF"/>
    <w:rsid w:val="003C010A"/>
    <w:rsid w:val="003C0528"/>
    <w:rsid w:val="003C614B"/>
    <w:rsid w:val="003C7CF7"/>
    <w:rsid w:val="003F3B0D"/>
    <w:rsid w:val="0040001B"/>
    <w:rsid w:val="00424458"/>
    <w:rsid w:val="00433162"/>
    <w:rsid w:val="00443CEE"/>
    <w:rsid w:val="00446A26"/>
    <w:rsid w:val="00457EC4"/>
    <w:rsid w:val="00471DC4"/>
    <w:rsid w:val="00480A0E"/>
    <w:rsid w:val="004940C3"/>
    <w:rsid w:val="00496AEB"/>
    <w:rsid w:val="004A12B7"/>
    <w:rsid w:val="004A4782"/>
    <w:rsid w:val="004A49DD"/>
    <w:rsid w:val="004D2B89"/>
    <w:rsid w:val="004E4C22"/>
    <w:rsid w:val="004F66FC"/>
    <w:rsid w:val="005048CE"/>
    <w:rsid w:val="00504CF1"/>
    <w:rsid w:val="00505053"/>
    <w:rsid w:val="00507E7E"/>
    <w:rsid w:val="00527D0B"/>
    <w:rsid w:val="005362DF"/>
    <w:rsid w:val="0054083E"/>
    <w:rsid w:val="00545E8E"/>
    <w:rsid w:val="00547937"/>
    <w:rsid w:val="005507E3"/>
    <w:rsid w:val="00574843"/>
    <w:rsid w:val="00575D9F"/>
    <w:rsid w:val="005A05D0"/>
    <w:rsid w:val="005B626C"/>
    <w:rsid w:val="005C056B"/>
    <w:rsid w:val="005C16F5"/>
    <w:rsid w:val="005E6DFF"/>
    <w:rsid w:val="005F6E1A"/>
    <w:rsid w:val="006025BA"/>
    <w:rsid w:val="00605832"/>
    <w:rsid w:val="006074ED"/>
    <w:rsid w:val="0061133C"/>
    <w:rsid w:val="00612DA7"/>
    <w:rsid w:val="006522B7"/>
    <w:rsid w:val="00652A1B"/>
    <w:rsid w:val="00666FC9"/>
    <w:rsid w:val="00680B40"/>
    <w:rsid w:val="00682F40"/>
    <w:rsid w:val="00684389"/>
    <w:rsid w:val="00692955"/>
    <w:rsid w:val="006A16B8"/>
    <w:rsid w:val="006A185F"/>
    <w:rsid w:val="006B35DE"/>
    <w:rsid w:val="006C23DD"/>
    <w:rsid w:val="006D3492"/>
    <w:rsid w:val="006F05FD"/>
    <w:rsid w:val="0070061E"/>
    <w:rsid w:val="00725BC5"/>
    <w:rsid w:val="00727FC9"/>
    <w:rsid w:val="00732C56"/>
    <w:rsid w:val="00732E3F"/>
    <w:rsid w:val="007338CC"/>
    <w:rsid w:val="00742B3E"/>
    <w:rsid w:val="00755C8D"/>
    <w:rsid w:val="00764BD2"/>
    <w:rsid w:val="0078578B"/>
    <w:rsid w:val="00794108"/>
    <w:rsid w:val="00797589"/>
    <w:rsid w:val="007A331D"/>
    <w:rsid w:val="007A67F1"/>
    <w:rsid w:val="007B00BB"/>
    <w:rsid w:val="007B79CC"/>
    <w:rsid w:val="007C17A4"/>
    <w:rsid w:val="007E005C"/>
    <w:rsid w:val="007E3C56"/>
    <w:rsid w:val="00816002"/>
    <w:rsid w:val="008275D8"/>
    <w:rsid w:val="00833811"/>
    <w:rsid w:val="008350D9"/>
    <w:rsid w:val="00837411"/>
    <w:rsid w:val="00857732"/>
    <w:rsid w:val="00863952"/>
    <w:rsid w:val="008A4261"/>
    <w:rsid w:val="008C1260"/>
    <w:rsid w:val="008C32F9"/>
    <w:rsid w:val="008D21CF"/>
    <w:rsid w:val="009051BA"/>
    <w:rsid w:val="00925C8F"/>
    <w:rsid w:val="00926AA6"/>
    <w:rsid w:val="00927DFA"/>
    <w:rsid w:val="00934118"/>
    <w:rsid w:val="009505A3"/>
    <w:rsid w:val="009743D9"/>
    <w:rsid w:val="00976D8D"/>
    <w:rsid w:val="00983CB2"/>
    <w:rsid w:val="009A088A"/>
    <w:rsid w:val="009C657F"/>
    <w:rsid w:val="009D4466"/>
    <w:rsid w:val="009E2A88"/>
    <w:rsid w:val="009E6C0E"/>
    <w:rsid w:val="009F4499"/>
    <w:rsid w:val="00A01F21"/>
    <w:rsid w:val="00A02863"/>
    <w:rsid w:val="00A13FA1"/>
    <w:rsid w:val="00A14A8A"/>
    <w:rsid w:val="00A20E72"/>
    <w:rsid w:val="00A2517D"/>
    <w:rsid w:val="00A26090"/>
    <w:rsid w:val="00A33377"/>
    <w:rsid w:val="00A55B5E"/>
    <w:rsid w:val="00A71A86"/>
    <w:rsid w:val="00A74801"/>
    <w:rsid w:val="00A77556"/>
    <w:rsid w:val="00A80354"/>
    <w:rsid w:val="00A84880"/>
    <w:rsid w:val="00AB0824"/>
    <w:rsid w:val="00AB54E0"/>
    <w:rsid w:val="00AB7874"/>
    <w:rsid w:val="00AC204F"/>
    <w:rsid w:val="00AC69CB"/>
    <w:rsid w:val="00AD22BB"/>
    <w:rsid w:val="00AE5064"/>
    <w:rsid w:val="00AF12E5"/>
    <w:rsid w:val="00AF4DD4"/>
    <w:rsid w:val="00B01AF2"/>
    <w:rsid w:val="00B03AEF"/>
    <w:rsid w:val="00B10E8F"/>
    <w:rsid w:val="00B31A18"/>
    <w:rsid w:val="00B40CA8"/>
    <w:rsid w:val="00B453B1"/>
    <w:rsid w:val="00B50429"/>
    <w:rsid w:val="00B66BD5"/>
    <w:rsid w:val="00B9477F"/>
    <w:rsid w:val="00BA2229"/>
    <w:rsid w:val="00BB0457"/>
    <w:rsid w:val="00BB21BD"/>
    <w:rsid w:val="00BB6127"/>
    <w:rsid w:val="00BF6587"/>
    <w:rsid w:val="00C05D20"/>
    <w:rsid w:val="00C1121B"/>
    <w:rsid w:val="00C144B9"/>
    <w:rsid w:val="00C153AA"/>
    <w:rsid w:val="00C15485"/>
    <w:rsid w:val="00C27495"/>
    <w:rsid w:val="00C32106"/>
    <w:rsid w:val="00C3342D"/>
    <w:rsid w:val="00C33A0B"/>
    <w:rsid w:val="00C36DFC"/>
    <w:rsid w:val="00C5425F"/>
    <w:rsid w:val="00C65400"/>
    <w:rsid w:val="00C66D9C"/>
    <w:rsid w:val="00C70259"/>
    <w:rsid w:val="00C73564"/>
    <w:rsid w:val="00C9005C"/>
    <w:rsid w:val="00C94AD2"/>
    <w:rsid w:val="00C94DA7"/>
    <w:rsid w:val="00C97871"/>
    <w:rsid w:val="00CA29F1"/>
    <w:rsid w:val="00CC45E3"/>
    <w:rsid w:val="00CC499E"/>
    <w:rsid w:val="00CD004B"/>
    <w:rsid w:val="00CD4CFF"/>
    <w:rsid w:val="00CD607E"/>
    <w:rsid w:val="00CD6CFD"/>
    <w:rsid w:val="00CE5493"/>
    <w:rsid w:val="00CF2F3E"/>
    <w:rsid w:val="00CF3A59"/>
    <w:rsid w:val="00CF43C2"/>
    <w:rsid w:val="00CF5CFF"/>
    <w:rsid w:val="00CF5D12"/>
    <w:rsid w:val="00D13CE9"/>
    <w:rsid w:val="00D17517"/>
    <w:rsid w:val="00D176E1"/>
    <w:rsid w:val="00D26D20"/>
    <w:rsid w:val="00D32A9A"/>
    <w:rsid w:val="00D506DB"/>
    <w:rsid w:val="00D731DB"/>
    <w:rsid w:val="00D84C7C"/>
    <w:rsid w:val="00D904B5"/>
    <w:rsid w:val="00D931E0"/>
    <w:rsid w:val="00D97355"/>
    <w:rsid w:val="00DB3B64"/>
    <w:rsid w:val="00DC61EB"/>
    <w:rsid w:val="00DD28DE"/>
    <w:rsid w:val="00DD3B02"/>
    <w:rsid w:val="00DD5725"/>
    <w:rsid w:val="00DF08E1"/>
    <w:rsid w:val="00DF40F1"/>
    <w:rsid w:val="00E023D5"/>
    <w:rsid w:val="00E07080"/>
    <w:rsid w:val="00E21979"/>
    <w:rsid w:val="00E223A2"/>
    <w:rsid w:val="00E235C6"/>
    <w:rsid w:val="00E32712"/>
    <w:rsid w:val="00E33218"/>
    <w:rsid w:val="00E45A55"/>
    <w:rsid w:val="00EA1850"/>
    <w:rsid w:val="00ED2A00"/>
    <w:rsid w:val="00EF0A3B"/>
    <w:rsid w:val="00EF3846"/>
    <w:rsid w:val="00EF433D"/>
    <w:rsid w:val="00EF54F3"/>
    <w:rsid w:val="00EF62A7"/>
    <w:rsid w:val="00F202F7"/>
    <w:rsid w:val="00F211BD"/>
    <w:rsid w:val="00F4387F"/>
    <w:rsid w:val="00F44E1C"/>
    <w:rsid w:val="00F506FA"/>
    <w:rsid w:val="00F54E55"/>
    <w:rsid w:val="00F573F0"/>
    <w:rsid w:val="00F76556"/>
    <w:rsid w:val="00F84527"/>
    <w:rsid w:val="00F857B2"/>
    <w:rsid w:val="00F86836"/>
    <w:rsid w:val="00F8783E"/>
    <w:rsid w:val="00F97E11"/>
    <w:rsid w:val="00FB09B3"/>
    <w:rsid w:val="00FB23F2"/>
    <w:rsid w:val="00FB2E06"/>
    <w:rsid w:val="00FC4F0B"/>
    <w:rsid w:val="00FC64FB"/>
    <w:rsid w:val="00FC69F6"/>
    <w:rsid w:val="00FF148B"/>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CD1F"/>
  <w15:chartTrackingRefBased/>
  <w15:docId w15:val="{C03FAE80-9641-4558-8721-4FDA1EFA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iPriority="0" w:unhideWhenUsed="1"/>
    <w:lsdException w:name="header" w:semiHidden="1" w:unhideWhenUsed="1"/>
    <w:lsdException w:name="footer" w:semiHidden="1" w:unhideWhenUsed="1" w:qFormat="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9F4499"/>
    <w:pPr>
      <w:spacing w:after="200"/>
    </w:pPr>
    <w:rPr>
      <w:lang w:val="en-GB"/>
    </w:rPr>
  </w:style>
  <w:style w:type="paragraph" w:styleId="Heading1">
    <w:name w:val="heading 1"/>
    <w:basedOn w:val="Normal"/>
    <w:next w:val="BodyText"/>
    <w:link w:val="Heading1Char"/>
    <w:qFormat/>
    <w:rsid w:val="00B453B1"/>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B453B1"/>
    <w:pPr>
      <w:keepNext/>
      <w:keepLines/>
      <w:numPr>
        <w:ilvl w:val="1"/>
        <w:numId w:val="13"/>
      </w:numPr>
      <w:spacing w:before="240" w:after="120"/>
      <w:outlineLvl w:val="1"/>
    </w:pPr>
    <w:rPr>
      <w:rFonts w:eastAsiaTheme="majorEastAsia" w:cstheme="majorBidi"/>
      <w:sz w:val="28"/>
      <w:szCs w:val="26"/>
    </w:rPr>
  </w:style>
  <w:style w:type="paragraph" w:styleId="Heading3">
    <w:name w:val="heading 3"/>
    <w:basedOn w:val="Normal"/>
    <w:next w:val="Normal"/>
    <w:link w:val="Heading3Char"/>
    <w:uiPriority w:val="2"/>
    <w:qFormat/>
    <w:rsid w:val="00B453B1"/>
    <w:pPr>
      <w:keepNext/>
      <w:keepLines/>
      <w:numPr>
        <w:ilvl w:val="2"/>
        <w:numId w:val="13"/>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B453B1"/>
    <w:pPr>
      <w:keepNext/>
      <w:keepLines/>
      <w:numPr>
        <w:ilvl w:val="3"/>
        <w:numId w:val="1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B453B1"/>
    <w:pPr>
      <w:numPr>
        <w:ilvl w:val="4"/>
        <w:numId w:val="13"/>
      </w:numPr>
      <w:outlineLvl w:val="4"/>
    </w:pPr>
    <w:rPr>
      <w:b/>
      <w:color w:val="323232" w:themeColor="text1"/>
      <w:sz w:val="22"/>
    </w:rPr>
  </w:style>
  <w:style w:type="paragraph" w:styleId="Heading6">
    <w:name w:val="heading 6"/>
    <w:basedOn w:val="Normal"/>
    <w:next w:val="Normal"/>
    <w:link w:val="Heading6Char"/>
    <w:uiPriority w:val="31"/>
    <w:semiHidden/>
    <w:unhideWhenUsed/>
    <w:rsid w:val="00B453B1"/>
    <w:pPr>
      <w:keepNext/>
      <w:keepLines/>
      <w:numPr>
        <w:ilvl w:val="5"/>
        <w:numId w:val="13"/>
      </w:numPr>
      <w:spacing w:before="40" w:after="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B453B1"/>
    <w:pPr>
      <w:keepNext/>
      <w:keepLines/>
      <w:numPr>
        <w:ilvl w:val="6"/>
        <w:numId w:val="13"/>
      </w:numPr>
      <w:spacing w:before="40" w:after="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keepLines/>
      <w:numPr>
        <w:ilvl w:val="7"/>
        <w:numId w:val="13"/>
      </w:numPr>
      <w:spacing w:before="40" w:after="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keepLines/>
      <w:numPr>
        <w:ilvl w:val="8"/>
        <w:numId w:val="13"/>
      </w:numPr>
      <w:spacing w:before="40" w:after="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3B1"/>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4"/>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4"/>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link w:val="ListParagraphChar"/>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99"/>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99"/>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857732"/>
    <w:pPr>
      <w:spacing w:before="80" w:line="240" w:lineRule="auto"/>
    </w:pPr>
    <w:rPr>
      <w:color w:val="auto"/>
      <w:sz w:val="20"/>
      <w:szCs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rFonts w:ascii="Arial" w:hAnsi="Arial"/>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table" w:customStyle="1" w:styleId="table-purple">
    <w:name w:val="table-purple"/>
    <w:basedOn w:val="TableNormal"/>
    <w:uiPriority w:val="99"/>
    <w:rsid w:val="00857732"/>
    <w:pPr>
      <w:spacing w:before="0" w:after="0" w:line="240" w:lineRule="auto"/>
    </w:pPr>
    <w:tbl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wordWrap/>
        <w:spacing w:beforeLines="0" w:before="120" w:beforeAutospacing="0" w:line="240" w:lineRule="auto"/>
      </w:pPr>
      <w:rPr>
        <w:rFonts w:ascii="Arial" w:hAnsi="Arial"/>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paragraph" w:styleId="BalloonText">
    <w:name w:val="Balloon Text"/>
    <w:basedOn w:val="Normal"/>
    <w:link w:val="BalloonTextChar"/>
    <w:uiPriority w:val="99"/>
    <w:semiHidden/>
    <w:unhideWhenUsed/>
    <w:rsid w:val="003109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30"/>
    <w:rPr>
      <w:rFonts w:ascii="Times New Roman" w:hAnsi="Times New Roman" w:cs="Times New Roman"/>
      <w:sz w:val="18"/>
      <w:szCs w:val="18"/>
      <w:lang w:val="en-GB"/>
    </w:rPr>
  </w:style>
  <w:style w:type="character" w:customStyle="1" w:styleId="ListParagraphChar">
    <w:name w:val="List Paragraph Char"/>
    <w:basedOn w:val="DefaultParagraphFont"/>
    <w:link w:val="ListParagraph"/>
    <w:uiPriority w:val="34"/>
    <w:rsid w:val="00B31A18"/>
    <w:rPr>
      <w:lang w:val="en-GB"/>
    </w:rPr>
  </w:style>
  <w:style w:type="character" w:customStyle="1" w:styleId="st">
    <w:name w:val="st"/>
    <w:rsid w:val="00B31A18"/>
  </w:style>
  <w:style w:type="table" w:customStyle="1" w:styleId="TBS">
    <w:name w:val="TBS"/>
    <w:basedOn w:val="LightList-Accent1"/>
    <w:uiPriority w:val="99"/>
    <w:rsid w:val="00B31A18"/>
    <w:rPr>
      <w:color w:val="auto"/>
      <w:sz w:val="20"/>
      <w:szCs w:val="20"/>
      <w:lang w:val="en-GB"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spacing w:beforeLines="0" w:before="100" w:beforeAutospacing="1" w:afterLines="0" w:after="100" w:afterAutospacing="1" w:line="240" w:lineRule="auto"/>
        <w:jc w:val="center"/>
      </w:pPr>
      <w:rPr>
        <w:rFonts w:ascii="Arial" w:hAnsi="Arial" w:cs="Arial" w:hint="default"/>
        <w:b w:val="0"/>
        <w:bCs/>
        <w:color w:val="FFFFFF" w:themeColor="background1"/>
        <w:sz w:val="22"/>
        <w:szCs w:val="22"/>
      </w:rPr>
      <w:tblPr/>
      <w:tcPr>
        <w:shd w:val="clear" w:color="auto" w:fill="FF0000"/>
        <w:vAlign w:val="center"/>
      </w:tcPr>
    </w:tblStylePr>
    <w:tblStylePr w:type="lastRow">
      <w:pPr>
        <w:spacing w:beforeLines="0" w:before="0" w:beforeAutospacing="0" w:afterLines="0" w:after="0" w:afterAutospacing="0" w:line="240" w:lineRule="auto"/>
      </w:pPr>
      <w:rPr>
        <w:rFonts w:ascii="Arial" w:hAnsi="Arial" w:cs="Arial" w:hint="default"/>
        <w:b w:val="0"/>
        <w:bCs/>
        <w:sz w:val="22"/>
        <w:szCs w:val="22"/>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pPr>
        <w:jc w:val="center"/>
      </w:pPr>
      <w:rPr>
        <w:rFonts w:ascii="Arial" w:hAnsi="Arial" w:cs="Arial" w:hint="default"/>
        <w:b/>
        <w:bCs/>
        <w:sz w:val="22"/>
        <w:szCs w:val="22"/>
      </w:rPr>
      <w:tblPr/>
      <w:tcPr>
        <w:vAlign w:val="center"/>
      </w:tcPr>
    </w:tblStylePr>
    <w:tblStylePr w:type="lastCol">
      <w:rPr>
        <w:rFonts w:ascii="Arial" w:hAnsi="Arial" w:cs="Arial" w:hint="default"/>
        <w:b w:val="0"/>
        <w:bCs/>
        <w:sz w:val="22"/>
        <w:szCs w:val="22"/>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paragraph" w:styleId="CommentText">
    <w:name w:val="annotation text"/>
    <w:basedOn w:val="Normal"/>
    <w:link w:val="CommentTextChar"/>
    <w:semiHidden/>
    <w:unhideWhenUsed/>
    <w:rsid w:val="00B31A18"/>
    <w:pPr>
      <w:spacing w:line="240" w:lineRule="auto"/>
    </w:pPr>
    <w:rPr>
      <w:sz w:val="20"/>
      <w:szCs w:val="20"/>
    </w:rPr>
  </w:style>
  <w:style w:type="character" w:customStyle="1" w:styleId="CommentTextChar">
    <w:name w:val="Comment Text Char"/>
    <w:basedOn w:val="DefaultParagraphFont"/>
    <w:link w:val="CommentText"/>
    <w:semiHidden/>
    <w:rsid w:val="00B31A18"/>
    <w:rPr>
      <w:sz w:val="20"/>
      <w:szCs w:val="20"/>
      <w:lang w:val="en-GB"/>
    </w:rPr>
  </w:style>
  <w:style w:type="character" w:styleId="CommentReference">
    <w:name w:val="annotation reference"/>
    <w:basedOn w:val="DefaultParagraphFont"/>
    <w:semiHidden/>
    <w:unhideWhenUsed/>
    <w:rsid w:val="00B31A18"/>
    <w:rPr>
      <w:sz w:val="16"/>
      <w:szCs w:val="16"/>
    </w:rPr>
  </w:style>
  <w:style w:type="character" w:customStyle="1" w:styleId="InternetLink">
    <w:name w:val="Internet Link"/>
    <w:uiPriority w:val="99"/>
    <w:rsid w:val="00B31A18"/>
    <w:rPr>
      <w:color w:val="0000FF"/>
      <w:u w:val="single"/>
    </w:r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sz="8" w:space="0" w:color="EBEBEB" w:themeColor="accent1"/>
        <w:left w:val="single" w:sz="8" w:space="0" w:color="EBEBEB" w:themeColor="accent1"/>
        <w:bottom w:val="single" w:sz="8" w:space="0" w:color="EBEBEB" w:themeColor="accent1"/>
        <w:right w:val="single" w:sz="8" w:space="0" w:color="EBEBEB" w:themeColor="accent1"/>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rPr>
        <w:b/>
        <w:bCs/>
      </w:rPr>
    </w:tblStylePr>
    <w:tblStylePr w:type="lastCol">
      <w:rPr>
        <w:b/>
        <w:bCs/>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paragraph" w:styleId="CommentSubject">
    <w:name w:val="annotation subject"/>
    <w:basedOn w:val="CommentText"/>
    <w:next w:val="CommentText"/>
    <w:link w:val="CommentSubjectChar"/>
    <w:uiPriority w:val="99"/>
    <w:semiHidden/>
    <w:unhideWhenUsed/>
    <w:rsid w:val="00443CEE"/>
    <w:rPr>
      <w:b/>
      <w:bCs/>
    </w:rPr>
  </w:style>
  <w:style w:type="character" w:customStyle="1" w:styleId="CommentSubjectChar">
    <w:name w:val="Comment Subject Char"/>
    <w:basedOn w:val="CommentTextChar"/>
    <w:link w:val="CommentSubject"/>
    <w:uiPriority w:val="99"/>
    <w:semiHidden/>
    <w:rsid w:val="00443CEE"/>
    <w:rPr>
      <w:b/>
      <w:bCs/>
      <w:sz w:val="20"/>
      <w:szCs w:val="20"/>
      <w:lang w:val="en-GB"/>
    </w:rPr>
  </w:style>
  <w:style w:type="character" w:styleId="Strong">
    <w:name w:val="Strong"/>
    <w:basedOn w:val="DefaultParagraphFont"/>
    <w:uiPriority w:val="22"/>
    <w:qFormat/>
    <w:rsid w:val="0081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cao\Downloads\NTVN_SD_BID_03_TechnicalProposal%20(1).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2.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4.xml><?xml version="1.0" encoding="utf-8"?>
<ds:datastoreItem xmlns:ds="http://schemas.openxmlformats.org/officeDocument/2006/customXml" ds:itemID="{6132578F-2AD9-4005-967E-AF08FF82C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248</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Technical Proposal Template</vt:lpstr>
    </vt:vector>
  </TitlesOfParts>
  <Manager/>
  <Company/>
  <LinksUpToDate>false</LinksUpToDate>
  <CharactersWithSpaces>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Technical Proposal Template v2</dc:subject>
  <dc:creator>DAO MINH HIEU</dc:creator>
  <cp:keywords/>
  <dc:description/>
  <cp:lastModifiedBy>DAO MINH HIEU</cp:lastModifiedBy>
  <cp:revision>91</cp:revision>
  <dcterms:created xsi:type="dcterms:W3CDTF">2021-08-09T09:28:00Z</dcterms:created>
  <dcterms:modified xsi:type="dcterms:W3CDTF">2022-06-17T11:41:00Z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0x010100C568DB52D9D0A14D9B2FDCC96666E9F2007948130EC3DB064584E219954237AF39005456D350B01B4D4AA915DA84E562A183</vt:lpwstr>
  </property>
  <property fmtid="{D5CDD505-2E9C-101B-9397-08002B2CF9AE}" pid="3" name="Order">
    <vt:i4>3940300</vt:i4>
  </property>
  <property fmtid="{D5CDD505-2E9C-101B-9397-08002B2CF9AE}" pid="4" name="ComplianceAssetId">
    <vt:lpwstr/>
  </property>
</Properties>
</file>